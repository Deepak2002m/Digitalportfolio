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5"/>
        <w:gridCol w:w="282"/>
        <w:gridCol w:w="4069"/>
      </w:tblGrid>
      <w:tr w:rsidR="00DE04B8" w14:paraId="49DB9130" w14:textId="77777777" w:rsidTr="00DA5680">
        <w:trPr>
          <w:trHeight w:val="4410"/>
        </w:trPr>
        <w:tc>
          <w:tcPr>
            <w:tcW w:w="3115" w:type="dxa"/>
            <w:vAlign w:val="bottom"/>
          </w:tcPr>
          <w:p w14:paraId="0516475D" w14:textId="1C6D35A8" w:rsidR="00DE04B8" w:rsidRDefault="00950092" w:rsidP="314C4A60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450D7BD" wp14:editId="035EF7A8">
                  <wp:extent cx="1800225" cy="2199194"/>
                  <wp:effectExtent l="0" t="0" r="0" b="0"/>
                  <wp:docPr id="898221863" name="Picture 898221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199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</w:tcPr>
          <w:p w14:paraId="42BC6784" w14:textId="77777777" w:rsidR="00DE04B8" w:rsidRDefault="00DE04B8">
            <w:pPr>
              <w:tabs>
                <w:tab w:val="left" w:pos="990"/>
              </w:tabs>
            </w:pPr>
          </w:p>
        </w:tc>
        <w:tc>
          <w:tcPr>
            <w:tcW w:w="4069" w:type="dxa"/>
            <w:vAlign w:val="bottom"/>
          </w:tcPr>
          <w:p w14:paraId="2E79CA77" w14:textId="5F0D40AB" w:rsidR="314C4A60" w:rsidRDefault="314C4A60" w:rsidP="314C4A60">
            <w:pPr>
              <w:pStyle w:val="Title"/>
              <w:spacing w:line="259" w:lineRule="auto"/>
            </w:pPr>
            <w:r>
              <w:t>deepak</w:t>
            </w:r>
          </w:p>
          <w:p w14:paraId="77DDBD64" w14:textId="77777777" w:rsidR="00025E5E" w:rsidRPr="00025E5E" w:rsidRDefault="00025E5E" w:rsidP="00025E5E"/>
          <w:p w14:paraId="276A5C52" w14:textId="77777777" w:rsidR="00DE04B8" w:rsidRDefault="00DE04B8"/>
          <w:p w14:paraId="366488A9" w14:textId="2F4E565B" w:rsidR="00DE04B8" w:rsidRDefault="00950092">
            <w:pPr>
              <w:pStyle w:val="Subtitle"/>
            </w:pPr>
            <w:r w:rsidRPr="002670EB">
              <w:rPr>
                <w:spacing w:val="0"/>
                <w:w w:val="68"/>
              </w:rPr>
              <w:t>Software developer</w:t>
            </w:r>
            <w:r w:rsidRPr="002670EB">
              <w:rPr>
                <w:spacing w:val="27"/>
                <w:w w:val="68"/>
              </w:rPr>
              <w:t xml:space="preserve"> </w:t>
            </w:r>
          </w:p>
        </w:tc>
      </w:tr>
      <w:tr w:rsidR="00DE04B8" w14:paraId="249BFF07" w14:textId="77777777" w:rsidTr="00DA5680">
        <w:tc>
          <w:tcPr>
            <w:tcW w:w="3115" w:type="dxa"/>
          </w:tcPr>
          <w:sdt>
            <w:sdtPr>
              <w:id w:val="-1711873194"/>
              <w:placeholder>
                <w:docPart w:val="D8B45D5F35734FC2A1E72D6BE4DA33C9"/>
              </w:placeholder>
              <w:temporary/>
              <w:showingPlcHdr/>
              <w15:appearance w15:val="hidden"/>
            </w:sdtPr>
            <w:sdtEndPr/>
            <w:sdtContent>
              <w:p w14:paraId="4536DAC2" w14:textId="6D55124A" w:rsidR="00DE04B8" w:rsidRDefault="002812A0" w:rsidP="00DA5680">
                <w:pPr>
                  <w:pStyle w:val="Heading3"/>
                </w:pPr>
                <w:r>
                  <w:t>Profile</w:t>
                </w:r>
              </w:p>
            </w:sdtContent>
          </w:sdt>
          <w:p w14:paraId="297BF19A" w14:textId="261E1978" w:rsidR="00025E5E" w:rsidRDefault="314C4A60" w:rsidP="00025E5E">
            <w:r>
              <w:t>Number</w:t>
            </w:r>
          </w:p>
          <w:p w14:paraId="2B9405D4" w14:textId="14EA3051" w:rsidR="00DE04B8" w:rsidRDefault="314C4A60">
            <w:r>
              <w:t>7530043811</w:t>
            </w:r>
          </w:p>
          <w:p w14:paraId="68B05973" w14:textId="77777777" w:rsidR="00DE04B8" w:rsidRDefault="314C4A60">
            <w:r>
              <w:t>E-mail</w:t>
            </w:r>
          </w:p>
          <w:p w14:paraId="162D422B" w14:textId="77185B24" w:rsidR="314C4A60" w:rsidRDefault="314C4A60" w:rsidP="314C4A60">
            <w:r>
              <w:t>deepak@gmail.com</w:t>
            </w:r>
          </w:p>
          <w:p w14:paraId="3A186184" w14:textId="77777777" w:rsidR="00DE04B8" w:rsidRDefault="00DE04B8"/>
          <w:p w14:paraId="5461D640" w14:textId="77777777" w:rsidR="00DE04B8" w:rsidRDefault="00DE04B8"/>
          <w:p w14:paraId="48653229" w14:textId="77777777" w:rsidR="00DE04B8" w:rsidRDefault="00DE04B8"/>
          <w:p w14:paraId="6D4231B9" w14:textId="77777777" w:rsidR="00DE04B8" w:rsidRDefault="00DE04B8"/>
        </w:tc>
        <w:tc>
          <w:tcPr>
            <w:tcW w:w="282" w:type="dxa"/>
          </w:tcPr>
          <w:p w14:paraId="1F7A7674" w14:textId="77777777" w:rsidR="00DE04B8" w:rsidRDefault="00DE04B8">
            <w:pPr>
              <w:tabs>
                <w:tab w:val="left" w:pos="990"/>
              </w:tabs>
            </w:pPr>
          </w:p>
        </w:tc>
        <w:tc>
          <w:tcPr>
            <w:tcW w:w="4069" w:type="dxa"/>
          </w:tcPr>
          <w:p w14:paraId="20E29050" w14:textId="1A924AA6" w:rsidR="007F5151" w:rsidRPr="00187A33" w:rsidRDefault="00187A33" w:rsidP="00187A33">
            <w:pPr>
              <w:pStyle w:val="Heading2"/>
            </w:pPr>
            <w:r>
              <w:t xml:space="preserve">objectives </w:t>
            </w:r>
          </w:p>
          <w:p w14:paraId="08043619" w14:textId="2FD975F2" w:rsidR="00FE4395" w:rsidRPr="00144F11" w:rsidRDefault="007F5151" w:rsidP="00144F11">
            <w:pPr>
              <w:pStyle w:val="Heading4"/>
              <w:rPr>
                <w:b w:val="0"/>
              </w:rPr>
            </w:pPr>
            <w:r w:rsidRPr="007F5151">
              <w:rPr>
                <w:b w:val="0"/>
              </w:rPr>
              <w:t>Hardworking Student seeking employment. I am ready to utilize my skills and passion for furthering a company's mission. Technologically adept, offering experience with various social media platforms, office technology programs, and advanced computer skills. I am bringing forth a positive attitude, willingness, and motivation to learn new program</w:t>
            </w:r>
            <w:r w:rsidR="00144F11">
              <w:rPr>
                <w:b w:val="0"/>
              </w:rPr>
              <w:t xml:space="preserve">. </w:t>
            </w:r>
          </w:p>
        </w:tc>
      </w:tr>
      <w:tr w:rsidR="00F934CA" w14:paraId="15EFE8ED" w14:textId="77777777" w:rsidTr="00DA5680">
        <w:tc>
          <w:tcPr>
            <w:tcW w:w="3115" w:type="dxa"/>
          </w:tcPr>
          <w:p w14:paraId="2084A8AF" w14:textId="77777777" w:rsidR="00F934CA" w:rsidRDefault="00F934CA">
            <w:pPr>
              <w:pStyle w:val="Heading3"/>
            </w:pPr>
          </w:p>
        </w:tc>
        <w:tc>
          <w:tcPr>
            <w:tcW w:w="282" w:type="dxa"/>
          </w:tcPr>
          <w:p w14:paraId="1C480F34" w14:textId="77777777" w:rsidR="00F934CA" w:rsidRDefault="00F934CA">
            <w:pPr>
              <w:tabs>
                <w:tab w:val="left" w:pos="990"/>
              </w:tabs>
            </w:pPr>
          </w:p>
        </w:tc>
        <w:tc>
          <w:tcPr>
            <w:tcW w:w="4069" w:type="dxa"/>
          </w:tcPr>
          <w:p w14:paraId="3824E5FF" w14:textId="5B3EB209" w:rsidR="00F934CA" w:rsidRDefault="00144F11" w:rsidP="00187A33">
            <w:pPr>
              <w:pStyle w:val="Heading2"/>
            </w:pPr>
            <w:r>
              <w:t>A</w:t>
            </w:r>
            <w:r w:rsidR="00F27699">
              <w:t>dvanced skill</w:t>
            </w:r>
          </w:p>
          <w:p w14:paraId="3CA36C48" w14:textId="77777777" w:rsidR="001112F9" w:rsidRDefault="007C75E7" w:rsidP="001112F9">
            <w:r>
              <w:t xml:space="preserve">* Planning and </w:t>
            </w:r>
            <w:proofErr w:type="spellStart"/>
            <w:r>
              <w:t>organising</w:t>
            </w:r>
            <w:proofErr w:type="spellEnd"/>
            <w:r>
              <w:t>.</w:t>
            </w:r>
          </w:p>
          <w:p w14:paraId="5F598418" w14:textId="77777777" w:rsidR="007C75E7" w:rsidRDefault="007C75E7" w:rsidP="001112F9">
            <w:r>
              <w:t>* Self-management.</w:t>
            </w:r>
          </w:p>
          <w:p w14:paraId="7A0B0A2F" w14:textId="77777777" w:rsidR="007C75E7" w:rsidRDefault="007C75E7" w:rsidP="001112F9">
            <w:r>
              <w:t>* Learning.</w:t>
            </w:r>
          </w:p>
          <w:p w14:paraId="153913BC" w14:textId="77777777" w:rsidR="007C75E7" w:rsidRDefault="007C75E7" w:rsidP="001112F9">
            <w:r>
              <w:t>* Technology .</w:t>
            </w:r>
          </w:p>
          <w:p w14:paraId="137BF843" w14:textId="49B6D2C3" w:rsidR="007C75E7" w:rsidRPr="001112F9" w:rsidRDefault="007C75E7" w:rsidP="001112F9">
            <w:r>
              <w:t>* Problem solving .</w:t>
            </w:r>
          </w:p>
        </w:tc>
      </w:tr>
    </w:tbl>
    <w:p w14:paraId="0F936DE3" w14:textId="77777777" w:rsidR="00DE04B8" w:rsidRDefault="00DE04B8">
      <w:pPr>
        <w:tabs>
          <w:tab w:val="left" w:pos="990"/>
        </w:tabs>
      </w:pPr>
    </w:p>
    <w:sectPr w:rsidR="00DE04B8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174F6" w14:textId="77777777" w:rsidR="000612EE" w:rsidRDefault="000612EE">
      <w:r>
        <w:separator/>
      </w:r>
    </w:p>
  </w:endnote>
  <w:endnote w:type="continuationSeparator" w:id="0">
    <w:p w14:paraId="7586F3BC" w14:textId="77777777" w:rsidR="000612EE" w:rsidRDefault="00061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14C4A60" w14:paraId="04C07D8A" w14:textId="77777777" w:rsidTr="314C4A60">
      <w:trPr>
        <w:trHeight w:val="300"/>
      </w:trPr>
      <w:tc>
        <w:tcPr>
          <w:tcW w:w="3600" w:type="dxa"/>
        </w:tcPr>
        <w:p w14:paraId="78DC3EA1" w14:textId="36295C94" w:rsidR="314C4A60" w:rsidRDefault="314C4A60" w:rsidP="314C4A60">
          <w:pPr>
            <w:pStyle w:val="Header"/>
            <w:ind w:left="-115"/>
          </w:pPr>
        </w:p>
      </w:tc>
      <w:tc>
        <w:tcPr>
          <w:tcW w:w="3600" w:type="dxa"/>
        </w:tcPr>
        <w:p w14:paraId="06120503" w14:textId="5A1969DA" w:rsidR="314C4A60" w:rsidRDefault="314C4A60" w:rsidP="314C4A60">
          <w:pPr>
            <w:pStyle w:val="Header"/>
            <w:jc w:val="center"/>
          </w:pPr>
        </w:p>
      </w:tc>
      <w:tc>
        <w:tcPr>
          <w:tcW w:w="3600" w:type="dxa"/>
        </w:tcPr>
        <w:p w14:paraId="3537CA1A" w14:textId="088210BD" w:rsidR="314C4A60" w:rsidRDefault="314C4A60" w:rsidP="314C4A60">
          <w:pPr>
            <w:pStyle w:val="Header"/>
            <w:ind w:right="-115"/>
            <w:jc w:val="right"/>
          </w:pPr>
        </w:p>
      </w:tc>
    </w:tr>
  </w:tbl>
  <w:p w14:paraId="4441A712" w14:textId="2612E04D" w:rsidR="314C4A60" w:rsidRDefault="314C4A60" w:rsidP="314C4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73396" w14:textId="77777777" w:rsidR="000612EE" w:rsidRDefault="000612EE">
      <w:r>
        <w:separator/>
      </w:r>
    </w:p>
  </w:footnote>
  <w:footnote w:type="continuationSeparator" w:id="0">
    <w:p w14:paraId="696EF03B" w14:textId="77777777" w:rsidR="000612EE" w:rsidRDefault="00061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99AF4" w14:textId="77777777" w:rsidR="00DE04B8" w:rsidRDefault="002812A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D2F72B" wp14:editId="0B61111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movePersonalInformation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D40E81"/>
    <w:rsid w:val="00025E5E"/>
    <w:rsid w:val="00036450"/>
    <w:rsid w:val="000612EE"/>
    <w:rsid w:val="00094499"/>
    <w:rsid w:val="000C45FF"/>
    <w:rsid w:val="000E3FD1"/>
    <w:rsid w:val="001112F9"/>
    <w:rsid w:val="00112054"/>
    <w:rsid w:val="001317D8"/>
    <w:rsid w:val="00144F11"/>
    <w:rsid w:val="00146821"/>
    <w:rsid w:val="001525E1"/>
    <w:rsid w:val="00180329"/>
    <w:rsid w:val="00187A33"/>
    <w:rsid w:val="0019001F"/>
    <w:rsid w:val="001A74A5"/>
    <w:rsid w:val="001B2ABD"/>
    <w:rsid w:val="001E0391"/>
    <w:rsid w:val="001E1759"/>
    <w:rsid w:val="001F1ECC"/>
    <w:rsid w:val="002400EB"/>
    <w:rsid w:val="00256CF7"/>
    <w:rsid w:val="002670EB"/>
    <w:rsid w:val="002812A0"/>
    <w:rsid w:val="00281FD5"/>
    <w:rsid w:val="0030481B"/>
    <w:rsid w:val="003156FC"/>
    <w:rsid w:val="003254B5"/>
    <w:rsid w:val="0036674B"/>
    <w:rsid w:val="0037121F"/>
    <w:rsid w:val="003910D8"/>
    <w:rsid w:val="003A6B7D"/>
    <w:rsid w:val="003B06CA"/>
    <w:rsid w:val="004071FC"/>
    <w:rsid w:val="00445947"/>
    <w:rsid w:val="004813B3"/>
    <w:rsid w:val="00496591"/>
    <w:rsid w:val="004C08D4"/>
    <w:rsid w:val="004C63E4"/>
    <w:rsid w:val="004D3011"/>
    <w:rsid w:val="005262AC"/>
    <w:rsid w:val="005E39D5"/>
    <w:rsid w:val="00600670"/>
    <w:rsid w:val="00611642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7C75E7"/>
    <w:rsid w:val="007F5151"/>
    <w:rsid w:val="00802CA0"/>
    <w:rsid w:val="008923FF"/>
    <w:rsid w:val="009260CD"/>
    <w:rsid w:val="00940A66"/>
    <w:rsid w:val="00950092"/>
    <w:rsid w:val="00952C25"/>
    <w:rsid w:val="00A2118D"/>
    <w:rsid w:val="00AD0A50"/>
    <w:rsid w:val="00AD76E2"/>
    <w:rsid w:val="00B20152"/>
    <w:rsid w:val="00B359E4"/>
    <w:rsid w:val="00B57D98"/>
    <w:rsid w:val="00B70850"/>
    <w:rsid w:val="00B83318"/>
    <w:rsid w:val="00B91345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9209E"/>
    <w:rsid w:val="00DA1F4D"/>
    <w:rsid w:val="00DA5680"/>
    <w:rsid w:val="00DD172A"/>
    <w:rsid w:val="00DE04B8"/>
    <w:rsid w:val="00E25A26"/>
    <w:rsid w:val="00E4381A"/>
    <w:rsid w:val="00E55D74"/>
    <w:rsid w:val="00F27699"/>
    <w:rsid w:val="00F60274"/>
    <w:rsid w:val="00F77FB9"/>
    <w:rsid w:val="00F934CA"/>
    <w:rsid w:val="00FA2A2E"/>
    <w:rsid w:val="00FB068F"/>
    <w:rsid w:val="00FD27DA"/>
    <w:rsid w:val="00FE2284"/>
    <w:rsid w:val="00FE4395"/>
    <w:rsid w:val="2DD40E81"/>
    <w:rsid w:val="314C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59D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semiHidden="1" w:uiPriority="2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18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</w:style>
  <w:style w:type="character" w:styleId="Emphasis">
    <w:name w:val="Emphasis"/>
    <w:basedOn w:val="DefaultParagraphFont"/>
    <w:uiPriority w:val="11"/>
    <w:semiHidden/>
    <w:qFormat/>
    <w:rPr>
      <w:i/>
      <w:iCs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B85A22" w:themeColor="accent2" w:themeShade="B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 w:themeColor="text1"/>
      <w:spacing w:val="19"/>
      <w:w w:val="86"/>
      <w:sz w:val="32"/>
      <w:szCs w:val="28"/>
      <w:fitText w:val="2160" w:id="17445601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Pr>
      <w:caps/>
      <w:color w:val="000000" w:themeColor="text1"/>
      <w:sz w:val="9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qFormat/>
    <w:rPr>
      <w:caps/>
      <w:color w:val="000000" w:themeColor="text1"/>
      <w:sz w:val="9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Pr>
      <w:sz w:val="1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glossaryDocument" Target="glossary/document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 /><Relationship Id="rId1" Type="http://schemas.openxmlformats.org/officeDocument/2006/relationships/image" Target="media/image2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agul\ragul.doc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B45D5F35734FC2A1E72D6BE4DA3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2D956-EE9B-410C-8531-8A9B71E06F88}"/>
      </w:docPartPr>
      <w:docPartBody>
        <w:p w:rsidR="001642EE" w:rsidRDefault="00911511">
          <w:pPr>
            <w:pStyle w:val="D8B45D5F35734FC2A1E72D6BE4DA33C9"/>
          </w:pPr>
          <w:r>
            <w:t>Profile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4B29" w:rsidRDefault="00404B29">
      <w:pPr>
        <w:spacing w:line="240" w:lineRule="auto"/>
      </w:pPr>
      <w:r>
        <w:separator/>
      </w:r>
    </w:p>
  </w:endnote>
  <w:endnote w:type="continuationSeparator" w:id="0">
    <w:p w:rsidR="00404B29" w:rsidRDefault="00404B29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4B29" w:rsidRDefault="00404B29">
      <w:pPr>
        <w:spacing w:after="0"/>
      </w:pPr>
      <w:r>
        <w:separator/>
      </w:r>
    </w:p>
  </w:footnote>
  <w:footnote w:type="continuationSeparator" w:id="0">
    <w:p w:rsidR="00404B29" w:rsidRDefault="00404B29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694"/>
    <w:rsid w:val="001642EE"/>
    <w:rsid w:val="00404B29"/>
    <w:rsid w:val="006C17A4"/>
    <w:rsid w:val="00837C22"/>
    <w:rsid w:val="00911511"/>
    <w:rsid w:val="00E2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uiPriority="9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E431B6E9634AE3AF3673348A7EF84D">
    <w:name w:val="9BE431B6E9634AE3AF3673348A7EF84D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7B37D47DB3FF4C5387A94B67570137BB">
    <w:name w:val="7B37D47DB3FF4C5387A94B67570137BB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D8B45D5F35734FC2A1E72D6BE4DA33C9">
    <w:name w:val="D8B45D5F35734FC2A1E72D6BE4DA33C9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865549964D3C474BB553E6A5B038EBC4">
    <w:name w:val="865549964D3C474BB553E6A5B038EBC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DCAADF38EF584C15AB1A9F5D151C82D3">
    <w:name w:val="DCAADF38EF584C15AB1A9F5D151C82D3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B4CF6C42E05B4A9791230D6FAD2EF9CC">
    <w:name w:val="B4CF6C42E05B4A9791230D6FAD2EF9CC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75292953637441B7BDA99A81D3F29C8B">
    <w:name w:val="75292953637441B7BDA99A81D3F29C8B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51F9A4F8DF0C4A1693F30DFA99F0E73F">
    <w:name w:val="51F9A4F8DF0C4A1693F30DFA99F0E73F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EDC08E2B737B4D02963E2B7623EAE5B5">
    <w:name w:val="EDC08E2B737B4D02963E2B7623EAE5B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4140BFB9CCAA4EA8BC5CD3319C9BB188">
    <w:name w:val="4140BFB9CCAA4EA8BC5CD3319C9BB188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2FA8434616149DEB21577B8332DE31F">
    <w:name w:val="52FA8434616149DEB21577B8332DE31F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49246055AF6847199712B735069C0E06">
    <w:name w:val="49246055AF6847199712B735069C0E0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665F14B4FC034E58BD88DF71A5178D08">
    <w:name w:val="665F14B4FC034E58BD88DF71A5178D08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36145BA3289D480D9163E6DF95874FCE">
    <w:name w:val="36145BA3289D480D9163E6DF95874FCE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CFCCFFEE06345C6A79D078CF193D434">
    <w:name w:val="FCFCCFFEE06345C6A79D078CF193D43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3496A1D38B194D7BB6816CC618B2CCA0">
    <w:name w:val="3496A1D38B194D7BB6816CC618B2CCA0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BE0B154FDE8E4827BAEBEC96A3BFAB65">
    <w:name w:val="BE0B154FDE8E4827BAEBEC96A3BFAB6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693BC0D854744F51B62B258A24AD7835">
    <w:name w:val="693BC0D854744F51B62B258A24AD783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66E8954F7BEF4156809EA501E198ABD4">
    <w:name w:val="66E8954F7BEF4156809EA501E198ABD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E6AA1A3750D645BABF8147B74BD864BF">
    <w:name w:val="E6AA1A3750D645BABF8147B74BD864BF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D553B746B14344A39B08E1865ECA82EF">
    <w:name w:val="D553B746B14344A39B08E1865ECA82EF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623F2C4783FF465B9D8CF7026DA4C5F9">
    <w:name w:val="623F2C4783FF465B9D8CF7026DA4C5F9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5D10D829D91C4BCCA0128E5333A0EBCE">
    <w:name w:val="5D10D829D91C4BCCA0128E5333A0EBCE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7FFC3DE9FCAB421B816664D09F13593D">
    <w:name w:val="7FFC3DE9FCAB421B816664D09F13593D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D28EC11B081D4073873AC4D6983E0186">
    <w:name w:val="D28EC11B081D4073873AC4D6983E018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9FA4335D7500446498E371843E30065E">
    <w:name w:val="9FA4335D7500446498E371843E30065E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05E2FF464645446083A392F847355711">
    <w:name w:val="05E2FF464645446083A392F847355711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515AD8CE1112420B95FA73BF781E15BE">
    <w:name w:val="515AD8CE1112420B95FA73BF781E15BE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4E942169EF394A8EA8D917E61D91B390">
    <w:name w:val="4E942169EF394A8EA8D917E61D91B390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02A82B6403FE48D2A1DC766A2C89C8EA">
    <w:name w:val="02A82B6403FE48D2A1DC766A2C89C8E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E943FC9C60854A959CC34AAB617A3E36">
    <w:name w:val="E943FC9C60854A959CC34AAB617A3E36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2D684169D0584628957F1A304BBA1879">
    <w:name w:val="2D684169D0584628957F1A304BBA1879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B65580340A6479BA7D9AACECAF8F57C">
    <w:name w:val="AB65580340A6479BA7D9AACECAF8F57C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0810BB17FDC64A32A341EE1E52986BA3">
    <w:name w:val="0810BB17FDC64A32A341EE1E52986BA3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F2500DE0917145188D861B8522A865F3">
    <w:name w:val="F2500DE0917145188D861B8522A865F3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54BB0F49C8F246CC98DB007A1AC930C2">
    <w:name w:val="54BB0F49C8F246CC98DB007A1AC930C2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32638024F4B54B8ABD9C7C00C41FD1CC">
    <w:name w:val="32638024F4B54B8ABD9C7C00C41FD1CC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C0C822D84FA34973A146E4EBC02D259E">
    <w:name w:val="C0C822D84FA34973A146E4EBC02D259E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AB4F4C382CC844B884704C2264F9935A">
    <w:name w:val="AB4F4C382CC844B884704C2264F9935A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0C88568C1036481A8175E02C16D0B4A7">
    <w:name w:val="0C88568C1036481A8175E02C16D0B4A7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2F6F59F4D1C44F58ABAF810EAE16872B">
    <w:name w:val="2F6F59F4D1C44F58ABAF810EAE16872B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customStyle="1" w:styleId="1825542AE3B16343BB265D517A7E3A0B">
    <w:name w:val="1825542AE3B16343BB265D517A7E3A0B"/>
    <w:rsid w:val="00911511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F9CA370117998347A35C273A732493B2">
    <w:name w:val="F9CA370117998347A35C273A732493B2"/>
    <w:rsid w:val="00911511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E4D0C780895E41459166DBF231177A1D">
    <w:name w:val="E4D0C780895E41459166DBF231177A1D"/>
    <w:rsid w:val="00911511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83EE70678A694641811D724C5A0C7B98">
    <w:name w:val="83EE70678A694641811D724C5A0C7B98"/>
    <w:rsid w:val="00911511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0C4CB4464F11C84BAD4BEE4D6540C466">
    <w:name w:val="0C4CB4464F11C84BAD4BEE4D6540C466"/>
    <w:rsid w:val="00911511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ragul.docx</Template>
  <TotalTime>0</TotalTime>
  <Pages>1</Pages>
  <Words>84</Words>
  <Characters>481</Characters>
  <Application>Microsoft Office Word</Application>
  <DocSecurity>0</DocSecurity>
  <Lines>4</Lines>
  <Paragraphs>1</Paragraphs>
  <ScaleCrop>false</ScaleCrop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2023-11-15T07:58:00Z</dcterms:created>
  <dcterms:modified xsi:type="dcterms:W3CDTF">2023-11-15T07:58:00Z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6E8BCF03ACAD48BCB013B9146060B030_11</vt:lpwstr>
  </property>
  <property fmtid="{D5CDD505-2E9C-101B-9397-08002B2CF9AE}" pid="3" name="KSOProductBuildVer">
    <vt:lpwstr>1033-12.2.0.13266</vt:lpwstr>
  </property>
</Properties>
</file>